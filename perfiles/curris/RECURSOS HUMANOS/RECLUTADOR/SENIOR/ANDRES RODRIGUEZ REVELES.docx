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A95" w:rsidRDefault="00FA5392">
      <w:bookmarkStart w:id="0" w:name="_GoBack"/>
      <w:bookmarkEnd w:id="0"/>
      <w:r>
        <w:rPr>
          <w:noProof/>
          <w:lang w:val="en-US" w:eastAsia="zh-TW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191260" cy="1590040"/>
            <wp:effectExtent l="76200" t="76200" r="142240" b="12446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20190709-WA00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9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1DE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212725</wp:posOffset>
                </wp:positionH>
                <wp:positionV relativeFrom="paragraph">
                  <wp:posOffset>3281045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C21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75pt;margin-top:258.35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FQEwIAAPwD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5C0C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DF4C847" wp14:editId="22B41AFF">
                <wp:simplePos x="0" y="0"/>
                <wp:positionH relativeFrom="margin">
                  <wp:align>center</wp:align>
                </wp:positionH>
                <wp:positionV relativeFrom="paragraph">
                  <wp:posOffset>5250180</wp:posOffset>
                </wp:positionV>
                <wp:extent cx="6240780" cy="360997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3609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Default="00C265CD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Atracción de T</w:t>
                            </w:r>
                            <w:r w:rsidR="002C17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alento</w:t>
                            </w:r>
                            <w:r w:rsidR="00D34FB7" w:rsidRPr="002C17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de perfiles gerenciales, jefaturas, administrativos, técnicos y operativos de los departamentos de Finanzas, Ventas, Mercadotecnia, Suministros (Tráfico y Logística, Planeación de PD; Compras, Almacén), Transportes</w:t>
                            </w:r>
                            <w:r w:rsidR="002C17B6" w:rsidRPr="002C17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Seguridad Patrimonial, Seguridad Industrial, Mantenimiento,</w:t>
                            </w:r>
                            <w:r w:rsidR="006E6FA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E6FA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IT, </w:t>
                            </w:r>
                            <w:r w:rsidR="002C17B6" w:rsidRPr="002C17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Salud</w:t>
                            </w:r>
                            <w:proofErr w:type="gramEnd"/>
                            <w:r w:rsidR="002C17B6" w:rsidRPr="002C17B6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Ocupacional, I&amp;D, Calidad, Producción.</w:t>
                            </w:r>
                          </w:p>
                          <w:p w:rsidR="002C17B6" w:rsidRDefault="00C265CD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de psicometrías y BL.</w:t>
                            </w:r>
                          </w:p>
                          <w:p w:rsidR="00C265CD" w:rsidRDefault="00C265CD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</w:t>
                            </w:r>
                            <w:r w:rsidRPr="00C265C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strategia y ejecución de medios de reclutamiento (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masivo</w:t>
                            </w:r>
                            <w:r w:rsidRPr="00C265C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campo, redes sociales, páginas de empleo)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265CD" w:rsidRDefault="00C265CD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</w:t>
                            </w:r>
                            <w:r w:rsidRPr="00C265CD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royectos para la mejora continua del departamento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916A9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psicometrías, Buró Laboral).</w:t>
                            </w:r>
                          </w:p>
                          <w:p w:rsidR="00916A95" w:rsidRDefault="00916A95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Coordinación de la operación del reclutamiento de diversos perfiles de 3 plantas de producción y foráneos.</w:t>
                            </w:r>
                          </w:p>
                          <w:p w:rsidR="00DD357E" w:rsidRDefault="00DD357E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Coordinación para la aplicación de Estudios Socioeconómicos.</w:t>
                            </w:r>
                          </w:p>
                          <w:p w:rsidR="00E95C0C" w:rsidRPr="00E95C0C" w:rsidRDefault="00E95C0C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C0C"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 xml:space="preserve">Atención a proveedores (head hunter, outsourcing, 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>de software).</w:t>
                            </w:r>
                          </w:p>
                          <w:p w:rsidR="00916A95" w:rsidRDefault="00916A95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Atención a auditorías internas y externas (OHSAS, SA 8000, C- TPAT, ISO’s).</w:t>
                            </w:r>
                          </w:p>
                          <w:p w:rsidR="00571E03" w:rsidRDefault="00571E03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Administración de los procesos de reclutamiento y selección.</w:t>
                            </w:r>
                          </w:p>
                          <w:p w:rsidR="00916A95" w:rsidRDefault="00916A95" w:rsidP="002C17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Indicadores de desempeño (tiempo de respuesta de reclutamiento, retención de personal, atención a auditorías internas).</w:t>
                            </w:r>
                          </w:p>
                          <w:p w:rsidR="00916A95" w:rsidRDefault="00916A95" w:rsidP="00DD357E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916A95" w:rsidRDefault="00916A95" w:rsidP="00916A95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C265CD" w:rsidRPr="002C17B6" w:rsidRDefault="00C265CD" w:rsidP="00C265CD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2C17B6" w:rsidRDefault="002C17B6" w:rsidP="00D34FB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D34FB7" w:rsidRPr="00D34FB7" w:rsidRDefault="00D34FB7" w:rsidP="00D34FB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C847" id="_x0000_s1027" type="#_x0000_t202" style="position:absolute;margin-left:0;margin-top:413.4pt;width:491.4pt;height:284.25pt;z-index:251824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" filled="f" stroked="f">
                <v:textbox>
                  <w:txbxContent>
                    <w:p w:rsidR="00C54257" w:rsidRDefault="00C265CD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Atracción de T</w:t>
                      </w:r>
                      <w:r w:rsidR="002C17B6">
                        <w:rPr>
                          <w:i/>
                          <w:color w:val="515151"/>
                          <w:sz w:val="24"/>
                          <w:szCs w:val="24"/>
                        </w:rPr>
                        <w:t>alento</w:t>
                      </w:r>
                      <w:r w:rsidR="00D34FB7" w:rsidRPr="002C17B6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de perfiles gerenciales, jefaturas, administrativos, técnicos y operativos de los departamentos de Finanzas, Ventas, Mercadotecnia, Suministros (Tráfico y Logística, Planeación de PD; Compras, Almacén), Transportes</w:t>
                      </w:r>
                      <w:r w:rsidR="002C17B6" w:rsidRPr="002C17B6">
                        <w:rPr>
                          <w:i/>
                          <w:color w:val="515151"/>
                          <w:sz w:val="24"/>
                          <w:szCs w:val="24"/>
                        </w:rPr>
                        <w:t>, Seguridad Patrimonial, Seguridad Industrial, Mantenimiento,</w:t>
                      </w:r>
                      <w:r w:rsidR="006E6FA5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E6FA5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IT, </w:t>
                      </w:r>
                      <w:r w:rsidR="002C17B6" w:rsidRPr="002C17B6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Salud</w:t>
                      </w:r>
                      <w:proofErr w:type="gramEnd"/>
                      <w:r w:rsidR="002C17B6" w:rsidRPr="002C17B6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Ocupacional, I&amp;D, Calidad, Producción.</w:t>
                      </w:r>
                    </w:p>
                    <w:p w:rsidR="002C17B6" w:rsidRDefault="00C265CD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de psicometrías y BL.</w:t>
                      </w:r>
                    </w:p>
                    <w:p w:rsidR="00C265CD" w:rsidRDefault="00C265CD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</w:t>
                      </w:r>
                      <w:r w:rsidRPr="00C265CD">
                        <w:rPr>
                          <w:i/>
                          <w:color w:val="515151"/>
                          <w:sz w:val="24"/>
                          <w:szCs w:val="24"/>
                        </w:rPr>
                        <w:t>strategia y ejecución de medios de reclutamiento (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masivo</w:t>
                      </w:r>
                      <w:r w:rsidRPr="00C265CD">
                        <w:rPr>
                          <w:i/>
                          <w:color w:val="515151"/>
                          <w:sz w:val="24"/>
                          <w:szCs w:val="24"/>
                        </w:rPr>
                        <w:t>, campo, redes sociales, páginas de empleo)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C265CD" w:rsidRDefault="00C265CD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</w:t>
                      </w:r>
                      <w:r w:rsidRPr="00C265CD">
                        <w:rPr>
                          <w:i/>
                          <w:color w:val="515151"/>
                          <w:sz w:val="24"/>
                          <w:szCs w:val="24"/>
                        </w:rPr>
                        <w:t>royectos para la mejora continua del departamento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(</w:t>
                      </w:r>
                      <w:r w:rsidR="00916A95">
                        <w:rPr>
                          <w:i/>
                          <w:color w:val="515151"/>
                          <w:sz w:val="24"/>
                          <w:szCs w:val="24"/>
                        </w:rPr>
                        <w:t>psicometrías, Buró Laboral).</w:t>
                      </w:r>
                    </w:p>
                    <w:p w:rsidR="00916A95" w:rsidRDefault="00916A95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Coordinación de la operación del reclutamiento de diversos perfiles de 3 plantas de producción y foráneos.</w:t>
                      </w:r>
                    </w:p>
                    <w:p w:rsidR="00DD357E" w:rsidRDefault="00DD357E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Coordinación para la aplicación de Estudios Socioeconómicos.</w:t>
                      </w:r>
                    </w:p>
                    <w:p w:rsidR="00E95C0C" w:rsidRPr="00E95C0C" w:rsidRDefault="00E95C0C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r w:rsidRPr="00E95C0C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Atención a proveedores (head hunter, outsourcing, 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de software).</w:t>
                      </w:r>
                    </w:p>
                    <w:p w:rsidR="00916A95" w:rsidRDefault="00916A95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Atención a auditorías internas y externas (OHSAS, SA 8000, C- TPAT, ISO’s).</w:t>
                      </w:r>
                    </w:p>
                    <w:p w:rsidR="00571E03" w:rsidRDefault="00571E03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Administración de los procesos de reclutamiento y selección.</w:t>
                      </w:r>
                    </w:p>
                    <w:p w:rsidR="00916A95" w:rsidRDefault="00916A95" w:rsidP="002C17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Indicadores de desempeño (tiempo de respuesta de reclutamiento, retención de personal, atención a auditorías internas).</w:t>
                      </w:r>
                    </w:p>
                    <w:p w:rsidR="00916A95" w:rsidRDefault="00916A95" w:rsidP="00DD357E">
                      <w:pPr>
                        <w:pStyle w:val="Prrafodelista"/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916A95" w:rsidRDefault="00916A95" w:rsidP="00916A95">
                      <w:pPr>
                        <w:pStyle w:val="Prrafodelista"/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C265CD" w:rsidRPr="002C17B6" w:rsidRDefault="00C265CD" w:rsidP="00C265CD">
                      <w:pPr>
                        <w:pStyle w:val="Prrafodelista"/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2C17B6" w:rsidRDefault="002C17B6" w:rsidP="00D34FB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D34FB7" w:rsidRPr="00D34FB7" w:rsidRDefault="00D34FB7" w:rsidP="00D34FB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47C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B902A3" wp14:editId="03A73369">
                <wp:simplePos x="0" y="0"/>
                <wp:positionH relativeFrom="column">
                  <wp:posOffset>1390650</wp:posOffset>
                </wp:positionH>
                <wp:positionV relativeFrom="paragraph">
                  <wp:posOffset>171450</wp:posOffset>
                </wp:positionV>
                <wp:extent cx="4857115" cy="1400175"/>
                <wp:effectExtent l="0" t="0" r="19685" b="2857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115" cy="1400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49F05" id="Rectángulo redondeado 279" o:spid="_x0000_s1026" style="position:absolute;margin-left:109.5pt;margin-top:13.5pt;width:382.45pt;height:11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" filled="f" strokecolor="#6179aa" strokeweight="1pt">
                <v:stroke joinstyle="miter"/>
              </v:roundrect>
            </w:pict>
          </mc:Fallback>
        </mc:AlternateContent>
      </w:r>
      <w:r w:rsidR="002A147C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BA21F50" wp14:editId="65980106">
                <wp:simplePos x="0" y="0"/>
                <wp:positionH relativeFrom="margin">
                  <wp:align>center</wp:align>
                </wp:positionH>
                <wp:positionV relativeFrom="paragraph">
                  <wp:posOffset>1801495</wp:posOffset>
                </wp:positionV>
                <wp:extent cx="6169660" cy="130492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9C763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Experto en el proceso de Atracción de Talento de Personal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</w:t>
                            </w:r>
                            <w:r w:rsidR="00495F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puestos directivos, gerenciales, jefaturas, administrativos, técnicos y operativo</w:t>
                            </w:r>
                            <w:r w:rsidR="0074111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</w:t>
                            </w:r>
                            <w:r w:rsidR="00495F7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aplicación e interpretación de psicometrías y BL</w:t>
                            </w:r>
                            <w:r w:rsidR="0074111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; estrategia y ejecución de medios de reclutamiento (masivos, campo, red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 sociales, páginas de empleo). Participé en la creación de proyectos para la m</w:t>
                            </w:r>
                            <w:r w:rsidR="00E95C0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ejora continua del departamento;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colaboré en la </w:t>
                            </w:r>
                            <w:r w:rsidR="0074111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atención a auditorías internas y</w:t>
                            </w:r>
                            <w:r w:rsidR="00916A9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externas (OHSAS, SA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8000,</w:t>
                            </w:r>
                            <w:r w:rsidR="00916A9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C-TPAT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ISO’s</w:t>
                            </w:r>
                            <w:r w:rsidR="00DD357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). 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 he desempeñado como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Jefe</w:t>
                            </w:r>
                            <w:proofErr w:type="gramEnd"/>
                            <w:r w:rsidR="003B59E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75F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y Reclutador Sr.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1F50" id="_x0000_s1028" type="#_x0000_t202" style="position:absolute;margin-left:0;margin-top:141.85pt;width:485.8pt;height:102.75pt;z-index:251836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" filled="f" stroked="f">
                <v:textbox>
                  <w:txbxContent>
                    <w:p w:rsidR="006F118F" w:rsidRPr="00A637D8" w:rsidRDefault="009C763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Experto en el proceso de Atracción de Talento de Personal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</w:t>
                      </w:r>
                      <w:r w:rsidR="00495F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puestos directivos, gerenciales, jefaturas, administrativos, técnicos y operativo</w:t>
                      </w:r>
                      <w:r w:rsidR="0074111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</w:t>
                      </w:r>
                      <w:r w:rsidR="00495F7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; 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aplicación e interpretación de psicometrías y BL</w:t>
                      </w:r>
                      <w:r w:rsidR="0074111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; estrategia y ejecución de medios de reclutamiento (masivos, campo, red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 sociales, páginas de empleo). Participé en la creación de proyectos para la m</w:t>
                      </w:r>
                      <w:r w:rsidR="00E95C0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ejora continua del departamento;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colaboré en la </w:t>
                      </w:r>
                      <w:r w:rsidR="0074111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atención a auditorías internas y</w:t>
                      </w:r>
                      <w:r w:rsidR="00916A9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externas (OHSAS, SA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8000,</w:t>
                      </w:r>
                      <w:r w:rsidR="00916A9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C-TPAT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ISO’s</w:t>
                      </w:r>
                      <w:r w:rsidR="00DD357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). 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 he desempeñado como 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Jefe</w:t>
                      </w:r>
                      <w:proofErr w:type="gramEnd"/>
                      <w:r w:rsidR="003B59E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6C75F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y Reclutador Sr.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4693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5BE3" wp14:editId="27DDF699">
                <wp:simplePos x="0" y="0"/>
                <wp:positionH relativeFrom="margin">
                  <wp:posOffset>18415</wp:posOffset>
                </wp:positionH>
                <wp:positionV relativeFrom="paragraph">
                  <wp:posOffset>3933825</wp:posOffset>
                </wp:positionV>
                <wp:extent cx="2390775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5F0" w:rsidRDefault="006C75F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THE IIDEA COMPANY</w:t>
                            </w:r>
                          </w:p>
                          <w:p w:rsidR="006F118F" w:rsidRPr="006C75F0" w:rsidRDefault="006C75F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75F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Agosto</w:t>
                            </w:r>
                            <w:r w:rsidR="006C4693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10, </w:t>
                            </w:r>
                            <w:r w:rsidRPr="006C75F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5F8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 j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unio</w:t>
                            </w:r>
                            <w:r w:rsidR="006C4693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18,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2019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BE3" id="_x0000_s1029" type="#_x0000_t202" style="position:absolute;margin-left:1.45pt;margin-top:309.75pt;width:188.25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" filled="f" stroked="f">
                <v:textbox>
                  <w:txbxContent>
                    <w:p w:rsidR="006C75F0" w:rsidRDefault="006C75F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THE IIDEA COMPANY</w:t>
                      </w:r>
                    </w:p>
                    <w:p w:rsidR="006F118F" w:rsidRPr="006C75F0" w:rsidRDefault="006C75F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75F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Agosto</w:t>
                      </w:r>
                      <w:r w:rsidR="006C4693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10, </w:t>
                      </w:r>
                      <w:r w:rsidRPr="006C75F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2017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45F8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 j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unio</w:t>
                      </w:r>
                      <w:r w:rsidR="006C4693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18,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2019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357E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6B3B31D" wp14:editId="16EB4AAF">
                <wp:simplePos x="0" y="0"/>
                <wp:positionH relativeFrom="column">
                  <wp:posOffset>1778635</wp:posOffset>
                </wp:positionH>
                <wp:positionV relativeFrom="paragraph">
                  <wp:posOffset>335280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DAE50" id="Grupo 282" o:spid="_x0000_s1026" style="position:absolute;margin-left:140.05pt;margin-top:26.4pt;width:3.8pt;height:79.65pt;z-index:251810816;mso-width-relative:margin;mso-height-relative:margin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DY&#10;/8eL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  <w:r w:rsidR="00DD357E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119156C7" wp14:editId="0FBAC0C6">
                <wp:simplePos x="0" y="0"/>
                <wp:positionH relativeFrom="margin">
                  <wp:posOffset>1626285</wp:posOffset>
                </wp:positionH>
                <wp:positionV relativeFrom="paragraph">
                  <wp:posOffset>-506095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63F" w:rsidRDefault="009C763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Andrés Rodríguez Reveles</w:t>
                            </w:r>
                          </w:p>
                          <w:p w:rsidR="006F118F" w:rsidRPr="00845EF5" w:rsidRDefault="009C763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Lic. En Psicología / Atracción de Talento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156C7" id="_x0000_s1030" type="#_x0000_t202" style="position:absolute;margin-left:128.05pt;margin-top:-39.8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" stroked="f">
                <v:textbox style="mso-fit-shape-to-text:t">
                  <w:txbxContent>
                    <w:p w:rsidR="009C763F" w:rsidRDefault="009C763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Andrés Rodríguez Reveles</w:t>
                      </w:r>
                    </w:p>
                    <w:p w:rsidR="006F118F" w:rsidRPr="00845EF5" w:rsidRDefault="009C763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Lic. En Psicología / Atracción de Talento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5CD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posOffset>-137795</wp:posOffset>
                </wp:positionH>
                <wp:positionV relativeFrom="paragraph">
                  <wp:posOffset>3690620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C17B6" w:rsidRDefault="002C17B6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  <w:t>Jefe de Atracción de Talento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89B4" id="_x0000_s1031" type="#_x0000_t202" style="position:absolute;margin-left:-10.85pt;margin-top:290.6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" stroked="f">
                <v:textbox style="mso-fit-shape-to-text:t">
                  <w:txbxContent>
                    <w:p w:rsidR="006F118F" w:rsidRPr="002C17B6" w:rsidRDefault="002C17B6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MX"/>
                        </w:rPr>
                        <w:t>Jefe de Atracción de Talento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7B6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-232410</wp:posOffset>
                </wp:positionH>
                <wp:positionV relativeFrom="paragraph">
                  <wp:posOffset>3336925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0F62A2" id="Group 1" o:spid="_x0000_s1026" style="position:absolute;margin-left:-18.3pt;margin-top:262.7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13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13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09BB71" wp14:editId="0C68B56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8BCD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2C17B6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A26F85D" wp14:editId="1412CE5F">
                <wp:simplePos x="0" y="0"/>
                <wp:positionH relativeFrom="margin">
                  <wp:posOffset>-102235</wp:posOffset>
                </wp:positionH>
                <wp:positionV relativeFrom="paragraph">
                  <wp:posOffset>4425950</wp:posOffset>
                </wp:positionV>
                <wp:extent cx="5974080" cy="71437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5F0" w:rsidRDefault="006C75F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30034450 | Cel. Jefe inmediato 3317027934.</w:t>
                            </w:r>
                          </w:p>
                          <w:p w:rsidR="006C75F0" w:rsidRDefault="00D34FB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Jefe Inmediato: Juan Manuel Álvarez Hernández.</w:t>
                            </w:r>
                          </w:p>
                          <w:p w:rsidR="00D34FB7" w:rsidRDefault="00D34FB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Responsable de la coordinación del departamento de atracción de talento.</w:t>
                            </w:r>
                          </w:p>
                          <w:p w:rsidR="006C75F0" w:rsidRDefault="006C75F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F85D" id="_x0000_s1032" type="#_x0000_t202" style="position:absolute;margin-left:-8.05pt;margin-top:348.5pt;width:470.4pt;height:56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" filled="f" stroked="f">
                <v:textbox>
                  <w:txbxContent>
                    <w:p w:rsidR="006C75F0" w:rsidRDefault="006C75F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30034450 | Cel. Jefe inmediato 3317027934.</w:t>
                      </w:r>
                    </w:p>
                    <w:p w:rsidR="006C75F0" w:rsidRDefault="00D34FB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Jefe Inmediato: Juan Manuel Álvarez Hernández.</w:t>
                      </w:r>
                    </w:p>
                    <w:p w:rsidR="00D34FB7" w:rsidRDefault="00D34FB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Responsable de la coordinación del departamento de atracción de talento.</w:t>
                      </w:r>
                    </w:p>
                    <w:p w:rsidR="006C75F0" w:rsidRDefault="006C75F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63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2762250</wp:posOffset>
                </wp:positionH>
                <wp:positionV relativeFrom="paragraph">
                  <wp:posOffset>200025</wp:posOffset>
                </wp:positionV>
                <wp:extent cx="3776345" cy="1285875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9C763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El Zalate, C.P. 44760, Guadalajara, Jalisco</w:t>
                            </w:r>
                          </w:p>
                          <w:p w:rsidR="006F118F" w:rsidRPr="009D3B1A" w:rsidRDefault="009C763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37 años</w:t>
                            </w:r>
                          </w:p>
                          <w:p w:rsidR="006F118F" w:rsidRPr="009D3B1A" w:rsidRDefault="009C763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C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3311433454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9C763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psic.andresrodriguez@gmail.com</w:t>
                            </w:r>
                          </w:p>
                          <w:p w:rsidR="006F118F" w:rsidRPr="009C763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LinkedIn: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www.linkedIn.com/in/</w:t>
                            </w:r>
                            <w:r w:rsidR="009C763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andrés-rodríguez-reveles-70b972139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A44F" id="_x0000_s1033" type="#_x0000_t202" style="position:absolute;margin-left:217.5pt;margin-top:15.75pt;width:297.35pt;height:101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" filled="f" stroked="f">
                <v:textbox>
                  <w:txbxContent>
                    <w:p w:rsidR="006F118F" w:rsidRPr="009D3B1A" w:rsidRDefault="009C763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El Zalate, C.P. 44760, Guadalajara, Jalisco</w:t>
                      </w:r>
                    </w:p>
                    <w:p w:rsidR="006F118F" w:rsidRPr="009D3B1A" w:rsidRDefault="009C763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37 años</w:t>
                      </w:r>
                    </w:p>
                    <w:p w:rsidR="006F118F" w:rsidRPr="009D3B1A" w:rsidRDefault="009C763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C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3311433454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9C763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psic.andresrodriguez@gmail.com</w:t>
                      </w:r>
                    </w:p>
                    <w:p w:rsidR="006F118F" w:rsidRPr="009C763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LinkedIn: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www.linkedIn.com/in/</w:t>
                      </w:r>
                      <w:r w:rsidR="009C763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andrés-rodríguez-reveles-70b972139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3B0D"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456F1128" wp14:editId="50F20F69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8EF">
        <w:br w:type="page"/>
      </w:r>
    </w:p>
    <w:p w:rsidR="00916A95" w:rsidRDefault="0083505F">
      <w:r w:rsidRPr="006F118F">
        <w:rPr>
          <w:noProof/>
          <w:lang w:val="en-US"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96F44FA" wp14:editId="7CB5FAB1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3997960" cy="1404620"/>
                <wp:effectExtent l="0" t="0" r="254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A95" w:rsidRPr="002C17B6" w:rsidRDefault="00CA69F7" w:rsidP="00916A95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  <w:t>Ejecutivo de Atracción de Talento</w:t>
                            </w:r>
                            <w:r w:rsidR="004007A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  <w:t xml:space="preserve"> 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F44FA" id="_x0000_s1034" type="#_x0000_t202" style="position:absolute;margin-left:7.5pt;margin-top:0;width:314.8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" stroked="f">
                <v:textbox style="mso-fit-shape-to-text:t">
                  <w:txbxContent>
                    <w:p w:rsidR="00916A95" w:rsidRPr="002C17B6" w:rsidRDefault="00CA69F7" w:rsidP="00916A95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MX"/>
                        </w:rPr>
                        <w:t>Ejecutivo de Atracción de Talento</w:t>
                      </w:r>
                      <w:r w:rsidR="004007A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MX"/>
                        </w:rPr>
                        <w:t xml:space="preserve"> Sr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-916305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71106" id="Rectángulo 210" o:spid="_x0000_s1026" style="position:absolute;margin-left:0;margin-top:-72.15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VxKQdd8AAAAJAQAADwAAAGRycy9kb3du&#10;cmV2LnhtbEyPT0+DQBTE7yZ+h80z8dYutLAqsjTGxDSmvVi9eHuwTyDuH8IuBb+968keJzOZ+U25&#10;W4xmZxp976yEdJ0AI9s41dtWwsf7y+oemA9oFWpnScIPedhV11clFsrN9o3Op9CyWGJ9gRK6EIaC&#10;c990ZNCv3UA2el9uNBiiHFuuRpxjudF8kySCG+xtXOhwoOeOmu/TZCTo/UN2SIWv583xcMRp/yl8&#10;8irl7c3y9Ags0BL+w/CHH9Ghiky1m6zyTEuIR4KEVZplW2DRF3kOrI65fCvugFclv3xQ/QI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XEpB1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p w:rsidR="00916A95" w:rsidRDefault="00DD357E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2419350" cy="5334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57E" w:rsidRDefault="00DD357E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357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SERVIPRES</w:t>
                            </w:r>
                          </w:p>
                          <w:p w:rsidR="00DD357E" w:rsidRPr="006C75F0" w:rsidRDefault="006C4693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Octubre 24,</w:t>
                            </w:r>
                            <w:r w:rsidR="00B8727F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2016</w:t>
                            </w:r>
                            <w:r w:rsidR="00DD357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357E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5F8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agosto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9,</w:t>
                            </w:r>
                            <w:r w:rsidR="00B8727F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DD357E" w:rsidRPr="00DD357E" w:rsidRDefault="00DD357E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5" style="position:absolute;margin-left:3pt;margin-top:.75pt;width:190.5pt;height:4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" fillcolor="#404040 [2429]" strokecolor="#1f4d78 [1604]" strokeweight="1pt">
                <v:textbox>
                  <w:txbxContent>
                    <w:p w:rsidR="00DD357E" w:rsidRDefault="00DD357E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D357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SERVIPRES</w:t>
                      </w:r>
                    </w:p>
                    <w:p w:rsidR="00DD357E" w:rsidRPr="006C75F0" w:rsidRDefault="006C4693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Octubre 24,</w:t>
                      </w:r>
                      <w:r w:rsidR="00B8727F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2016</w:t>
                      </w:r>
                      <w:r w:rsidR="00DD357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D357E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45F8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agosto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9,</w:t>
                      </w:r>
                      <w:r w:rsidR="00B8727F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DD357E" w:rsidRPr="00DD357E" w:rsidRDefault="00DD357E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05F" w:rsidRDefault="0083505F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0E72111" wp14:editId="0DEC3251">
                <wp:simplePos x="0" y="0"/>
                <wp:positionH relativeFrom="margin">
                  <wp:align>right</wp:align>
                </wp:positionH>
                <wp:positionV relativeFrom="paragraph">
                  <wp:posOffset>828675</wp:posOffset>
                </wp:positionV>
                <wp:extent cx="5974080" cy="149542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03" w:rsidRPr="00CA69F7" w:rsidRDefault="00CA69F7" w:rsidP="00571E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Atención y seguimiento a los clientes.</w:t>
                            </w:r>
                          </w:p>
                          <w:p w:rsidR="00571E03" w:rsidRDefault="00571E03" w:rsidP="00571E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571E0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Reclutamiento 2.0, en campo, selección de personal, entrevistas, aplicación de psicometrías, contrataciones, inducción, actividades administrativas inherentes al puesto.</w:t>
                            </w:r>
                          </w:p>
                          <w:p w:rsidR="00CA69F7" w:rsidRDefault="00CA69F7" w:rsidP="00571E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Atracción de talento de perfiles Gerenciales, Jefaturas y Operativos de giros de transporte, </w:t>
                            </w:r>
                            <w:r w:rsidR="0083505F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metal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mecánica, </w:t>
                            </w:r>
                            <w:r w:rsidR="0083505F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polietileno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, cartón, </w:t>
                            </w:r>
                            <w:r w:rsidR="0083505F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otros.</w:t>
                            </w:r>
                          </w:p>
                          <w:p w:rsidR="00F9702E" w:rsidRDefault="00F9702E" w:rsidP="00571E0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Trabajo con objetivos de desempeño.</w:t>
                            </w: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P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571E03" w:rsidRDefault="00571E03" w:rsidP="00571E03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571E03" w:rsidRDefault="00571E03" w:rsidP="00571E03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571E03" w:rsidRPr="00A637D8" w:rsidRDefault="00571E03" w:rsidP="00571E03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2111" id="_x0000_s1036" type="#_x0000_t202" style="position:absolute;margin-left:419.2pt;margin-top:65.25pt;width:470.4pt;height:117.75pt;z-index:251845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" filled="f" stroked="f">
                <v:textbox>
                  <w:txbxContent>
                    <w:p w:rsidR="00571E03" w:rsidRPr="00CA69F7" w:rsidRDefault="00CA69F7" w:rsidP="00571E0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Atención y seguimiento a los clientes.</w:t>
                      </w:r>
                    </w:p>
                    <w:p w:rsidR="00571E03" w:rsidRDefault="00571E03" w:rsidP="00571E0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571E03">
                        <w:rPr>
                          <w:i/>
                          <w:color w:val="515151"/>
                          <w:sz w:val="24"/>
                          <w:szCs w:val="24"/>
                        </w:rPr>
                        <w:t>Reclutamiento 2.0, en campo, selección de personal, entrevistas, aplicación de psicometrías, contrataciones, inducción, actividades administrativas inherentes al puesto.</w:t>
                      </w:r>
                    </w:p>
                    <w:p w:rsidR="00CA69F7" w:rsidRDefault="00CA69F7" w:rsidP="00571E0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Atracción de talento de perfiles Gerenciales, Jefaturas y Operativos de giros de transporte, </w:t>
                      </w:r>
                      <w:r w:rsidR="0083505F">
                        <w:rPr>
                          <w:i/>
                          <w:color w:val="515151"/>
                          <w:sz w:val="24"/>
                          <w:szCs w:val="24"/>
                        </w:rPr>
                        <w:t>metal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mecánica, </w:t>
                      </w:r>
                      <w:r w:rsidR="0083505F">
                        <w:rPr>
                          <w:i/>
                          <w:color w:val="515151"/>
                          <w:sz w:val="24"/>
                          <w:szCs w:val="24"/>
                        </w:rPr>
                        <w:t>polietileno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, cartón, </w:t>
                      </w:r>
                      <w:r w:rsidR="0083505F">
                        <w:rPr>
                          <w:i/>
                          <w:color w:val="515151"/>
                          <w:sz w:val="24"/>
                          <w:szCs w:val="24"/>
                        </w:rPr>
                        <w:t>otros.</w:t>
                      </w:r>
                    </w:p>
                    <w:p w:rsidR="00F9702E" w:rsidRDefault="00F9702E" w:rsidP="00571E0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Trabajo con objetivos de desempeño.</w:t>
                      </w: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P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571E03" w:rsidRDefault="00571E03" w:rsidP="00571E03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571E03" w:rsidRDefault="00571E03" w:rsidP="00571E03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571E03" w:rsidRPr="00A637D8" w:rsidRDefault="00571E03" w:rsidP="00571E03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BB7BBC5" wp14:editId="52AB681B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974080" cy="71437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57E" w:rsidRDefault="006C4693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39428400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357E" w:rsidRDefault="00DD357E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Jefe Inmediato</w:t>
                            </w:r>
                            <w:r w:rsidR="00571E0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: Paola Pineda.</w:t>
                            </w:r>
                          </w:p>
                          <w:p w:rsidR="00DD357E" w:rsidRDefault="00571E03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Reclutador Sr.</w:t>
                            </w:r>
                          </w:p>
                          <w:p w:rsidR="00DD357E" w:rsidRDefault="00DD357E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DD357E" w:rsidRPr="00A637D8" w:rsidRDefault="00DD357E" w:rsidP="00DD357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BBC5" id="_x0000_s1037" type="#_x0000_t202" style="position:absolute;margin-left:0;margin-top:22.2pt;width:470.4pt;height:56.25pt;z-index:251842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" filled="f" stroked="f">
                <v:textbox>
                  <w:txbxContent>
                    <w:p w:rsidR="00DD357E" w:rsidRDefault="006C4693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39428400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357E" w:rsidRDefault="00DD357E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Jefe Inmediato</w:t>
                      </w:r>
                      <w:r w:rsidR="00571E0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: Paola Pineda.</w:t>
                      </w:r>
                    </w:p>
                    <w:p w:rsidR="00DD357E" w:rsidRDefault="00571E03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Reclutador Sr.</w:t>
                      </w:r>
                    </w:p>
                    <w:p w:rsidR="00DD357E" w:rsidRDefault="00DD357E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DD357E" w:rsidRPr="00A637D8" w:rsidRDefault="00DD357E" w:rsidP="00DD357E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505F" w:rsidRDefault="00A3784E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41412F36" wp14:editId="7CBD13E3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3997960" cy="1404620"/>
                <wp:effectExtent l="0" t="0" r="254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2C17B6" w:rsidRDefault="0083505F" w:rsidP="0083505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MX"/>
                              </w:rPr>
                              <w:t>Ejecutivo de Atracción de Talento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12F36" id="_x0000_s1038" type="#_x0000_t202" style="position:absolute;margin-left:0;margin-top:165pt;width:314.8pt;height:110.6pt;z-index:2518814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" stroked="f">
                <v:textbox style="mso-fit-shape-to-text:t">
                  <w:txbxContent>
                    <w:p w:rsidR="0083505F" w:rsidRPr="002C17B6" w:rsidRDefault="0083505F" w:rsidP="0083505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MX"/>
                        </w:rPr>
                        <w:t>Ejecutivo de Atracción de Talento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505F" w:rsidRDefault="00A3784E" w:rsidP="0083505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13143BB" wp14:editId="1A00331B">
                <wp:simplePos x="0" y="0"/>
                <wp:positionH relativeFrom="column">
                  <wp:posOffset>46990</wp:posOffset>
                </wp:positionH>
                <wp:positionV relativeFrom="paragraph">
                  <wp:posOffset>10160</wp:posOffset>
                </wp:positionV>
                <wp:extent cx="3838575" cy="5334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LABORIKA - OPERADORA DE PERSONAL INCORAXIS</w:t>
                            </w:r>
                          </w:p>
                          <w:p w:rsidR="0083505F" w:rsidRPr="006C75F0" w:rsidRDefault="00B8727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5  </w:t>
                            </w:r>
                            <w:r w:rsidR="0083505F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proofErr w:type="gramEnd"/>
                            <w:r w:rsidR="0083505F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5F8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octubre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14, 2016</w:t>
                            </w:r>
                            <w:r w:rsidR="0083505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3505F" w:rsidRPr="00DD357E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43BB" id="Rectángulo 13" o:spid="_x0000_s1039" style="position:absolute;margin-left:3.7pt;margin-top:.8pt;width:302.25pt;height:4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" fillcolor="#404040 [2429]" strokecolor="#1f4d78 [1604]" strokeweight="1pt">
                <v:textbox>
                  <w:txbxContent>
                    <w:p w:rsidR="0083505F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LABORIKA - OPERADORA DE PERSONAL INCORAXIS</w:t>
                      </w:r>
                    </w:p>
                    <w:p w:rsidR="0083505F" w:rsidRPr="006C75F0" w:rsidRDefault="00B8727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</w:t>
                      </w:r>
                      <w:proofErr w:type="gramStart"/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5  </w:t>
                      </w:r>
                      <w:r w:rsidR="0083505F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proofErr w:type="gramEnd"/>
                      <w:r w:rsidR="0083505F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45F8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octubre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14, 2016</w:t>
                      </w:r>
                      <w:r w:rsidR="0083505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3505F" w:rsidRPr="00DD357E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05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CB0F388" wp14:editId="2B7BA337">
                <wp:simplePos x="0" y="0"/>
                <wp:positionH relativeFrom="page">
                  <wp:align>left</wp:align>
                </wp:positionH>
                <wp:positionV relativeFrom="paragraph">
                  <wp:posOffset>-916305</wp:posOffset>
                </wp:positionV>
                <wp:extent cx="415636" cy="10674542"/>
                <wp:effectExtent l="0" t="0" r="381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ABF1" id="Rectángulo 12" o:spid="_x0000_s1026" style="position:absolute;margin-left:0;margin-top:-72.15pt;width:32.75pt;height:840.5pt;z-index:251880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" fillcolor="#a98e50" stroked="f" strokeweight="1pt">
                <w10:wrap anchorx="page"/>
              </v:rect>
            </w:pict>
          </mc:Fallback>
        </mc:AlternateContent>
      </w:r>
    </w:p>
    <w:p w:rsidR="0083505F" w:rsidRDefault="00F9702E" w:rsidP="0083505F"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0C84D44C" wp14:editId="5ED12D4B">
                <wp:simplePos x="0" y="0"/>
                <wp:positionH relativeFrom="margin">
                  <wp:posOffset>256540</wp:posOffset>
                </wp:positionH>
                <wp:positionV relativeFrom="paragraph">
                  <wp:posOffset>2219960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1B5912" w:rsidRDefault="0083505F" w:rsidP="0083505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4D44C" id="_x0000_s1040" type="#_x0000_t202" style="position:absolute;margin-left:20.2pt;margin-top:174.8pt;width:128.4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" filled="f" stroked="f">
                <v:textbox style="mso-fit-shape-to-text:t">
                  <w:txbxContent>
                    <w:p w:rsidR="0083505F" w:rsidRPr="001B5912" w:rsidRDefault="0083505F" w:rsidP="0083505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84E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14B541F1" wp14:editId="08AF77B2">
                <wp:simplePos x="0" y="0"/>
                <wp:positionH relativeFrom="margin">
                  <wp:align>right</wp:align>
                </wp:positionH>
                <wp:positionV relativeFrom="paragraph">
                  <wp:posOffset>821055</wp:posOffset>
                </wp:positionV>
                <wp:extent cx="5974080" cy="14001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CA69F7" w:rsidRDefault="0083505F" w:rsidP="008350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Atención y seguimiento a los clientes.</w:t>
                            </w:r>
                          </w:p>
                          <w:p w:rsidR="0083505F" w:rsidRDefault="0083505F" w:rsidP="008350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Reclutamiento 2.0</w:t>
                            </w:r>
                            <w:r w:rsidRPr="00571E0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selección de personal, entrevistas, aplicación de psicometrías, contrataciones, inducción, actividades administrativas inherentes al puesto.</w:t>
                            </w:r>
                          </w:p>
                          <w:p w:rsidR="0083505F" w:rsidRDefault="0083505F" w:rsidP="008350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Atracción de talento de perfiles de Ventas y Atención a clientes para clientes como </w:t>
                            </w:r>
                            <w:r w:rsidR="00A3784E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Cajas de Préstamo, Banamex y Santander.</w:t>
                            </w:r>
                          </w:p>
                          <w:p w:rsidR="00F9702E" w:rsidRDefault="00F9702E" w:rsidP="0083505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Trabajo con objetivos de desempeño.</w:t>
                            </w: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Pr="0083505F" w:rsidRDefault="0083505F" w:rsidP="0083505F">
                            <w:pPr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Pr="00A637D8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41F1" id="_x0000_s1041" type="#_x0000_t202" style="position:absolute;margin-left:419.2pt;margin-top:64.65pt;width:470.4pt;height:110.25pt;z-index:251884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" filled="f" stroked="f">
                <v:textbox>
                  <w:txbxContent>
                    <w:p w:rsidR="0083505F" w:rsidRPr="00CA69F7" w:rsidRDefault="0083505F" w:rsidP="008350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Atención y seguimiento a los clientes.</w:t>
                      </w:r>
                    </w:p>
                    <w:p w:rsidR="0083505F" w:rsidRDefault="0083505F" w:rsidP="008350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Reclutamiento 2.0</w:t>
                      </w:r>
                      <w:r w:rsidRPr="00571E03">
                        <w:rPr>
                          <w:i/>
                          <w:color w:val="515151"/>
                          <w:sz w:val="24"/>
                          <w:szCs w:val="24"/>
                        </w:rPr>
                        <w:t>, selección de personal, entrevistas, aplicación de psicometrías, contrataciones, inducción, actividades administrativas inherentes al puesto.</w:t>
                      </w:r>
                    </w:p>
                    <w:p w:rsidR="0083505F" w:rsidRDefault="0083505F" w:rsidP="008350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Atracción de talento de perfiles de Ventas y Atención a clientes para clientes como </w:t>
                      </w:r>
                      <w:r w:rsidR="00A3784E">
                        <w:rPr>
                          <w:i/>
                          <w:color w:val="515151"/>
                          <w:sz w:val="24"/>
                          <w:szCs w:val="24"/>
                        </w:rPr>
                        <w:t>Cajas de Préstamo, Banamex y Santander.</w:t>
                      </w:r>
                    </w:p>
                    <w:p w:rsidR="00F9702E" w:rsidRDefault="00F9702E" w:rsidP="0083505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Trabajo con objetivos de desempeño.</w:t>
                      </w: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Pr="0083505F" w:rsidRDefault="0083505F" w:rsidP="0083505F">
                      <w:pPr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Pr="00A637D8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84E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E8FA388" wp14:editId="77817743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974080" cy="71437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83505F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36161708</w:t>
                            </w:r>
                          </w:p>
                          <w:p w:rsidR="0083505F" w:rsidRP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83505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Jefe Inmediato: Eduardo Flores</w:t>
                            </w:r>
                          </w:p>
                          <w:p w:rsid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Reclutador</w:t>
                            </w:r>
                          </w:p>
                          <w:p w:rsidR="0083505F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3505F" w:rsidRPr="00A637D8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A388" id="_x0000_s1042" type="#_x0000_t202" style="position:absolute;margin-left:0;margin-top:19.95pt;width:470.4pt;height:56.25pt;z-index:251882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" filled="f" stroked="f">
                <v:textbox>
                  <w:txbxContent>
                    <w:p w:rsidR="0083505F" w:rsidRPr="0083505F" w:rsidRDefault="0083505F" w:rsidP="0083505F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83505F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36161708</w:t>
                      </w:r>
                    </w:p>
                    <w:p w:rsidR="0083505F" w:rsidRPr="0083505F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83505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Jefe Inmediato: Eduardo Flores</w:t>
                      </w:r>
                    </w:p>
                    <w:p w:rsidR="0083505F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Reclutador</w:t>
                      </w:r>
                    </w:p>
                    <w:p w:rsidR="0083505F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83505F" w:rsidRPr="00A637D8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505F" w:rsidRDefault="00F9702E" w:rsidP="0083505F"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AD36DC5" wp14:editId="7C270537">
                <wp:simplePos x="0" y="0"/>
                <wp:positionH relativeFrom="margin">
                  <wp:align>center</wp:align>
                </wp:positionH>
                <wp:positionV relativeFrom="paragraph">
                  <wp:posOffset>1991995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F88659" id="Group 2" o:spid="_x0000_s1026" style="position:absolute;margin-left:0;margin-top:156.85pt;width:479.7pt;height:24.6pt;z-index:251850752;mso-position-horizontal:center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">
                  <v:imagedata r:id="rId18" o:title="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">
                  <v:imagedata r:id="rId18" o:title="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">
                  <v:imagedata r:id="rId19" o:title=""/>
                </v:shape>
                <w10:wrap anchorx="margin"/>
              </v:group>
            </w:pict>
          </mc:Fallback>
        </mc:AlternateContent>
      </w:r>
    </w:p>
    <w:p w:rsidR="0083505F" w:rsidRDefault="00F9702E">
      <w:r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230EB029" wp14:editId="0588E8D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571E03" w:rsidRDefault="00A3784E" w:rsidP="0083505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MX"/>
                              </w:rPr>
                              <w:t>CUCS | U de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EB029" id="_x0000_s1043" type="#_x0000_t202" style="position:absolute;margin-left:0;margin-top:.95pt;width:314.8pt;height:110.6pt;z-index:-251463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" stroked="f">
                <v:textbox style="mso-fit-shape-to-text:t">
                  <w:txbxContent>
                    <w:p w:rsidR="0083505F" w:rsidRPr="00571E03" w:rsidRDefault="00A3784E" w:rsidP="0083505F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MX"/>
                        </w:rPr>
                        <w:t>CUCS | U de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84E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3532E32" wp14:editId="49200BFB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4219575" cy="46672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6C6590" w:rsidRDefault="0083505F" w:rsidP="008350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Licenciado en Psicología | Acta de Titulación</w:t>
                            </w:r>
                          </w:p>
                          <w:p w:rsidR="0083505F" w:rsidRPr="006C6590" w:rsidRDefault="0083505F" w:rsidP="008350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2E32" id="_x0000_s1044" type="#_x0000_t202" style="position:absolute;margin-left:0;margin-top:20.3pt;width:332.25pt;height:36.75pt;z-index:251856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" filled="f" stroked="f">
                <v:textbox>
                  <w:txbxContent>
                    <w:p w:rsidR="0083505F" w:rsidRPr="006C6590" w:rsidRDefault="0083505F" w:rsidP="008350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Licenciado en Psicología | Acta de Titulación</w:t>
                      </w:r>
                    </w:p>
                    <w:p w:rsidR="0083505F" w:rsidRPr="006C6590" w:rsidRDefault="0083505F" w:rsidP="008350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505F" w:rsidRDefault="005431DE"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767FAAEF" wp14:editId="1ACD8E29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100445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FDC30" id="Group 3" o:spid="_x0000_s1026" style="position:absolute;margin-left:0;margin-top:23.65pt;width:480.35pt;height:24.6pt;z-index:251848704;mso-position-horizontal:center;mso-position-horizontal-relative:margin;mso-height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20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">
                  <v:imagedata r:id="rId20" o:title="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21" o:title=""/>
                </v:shape>
                <w10:wrap anchorx="margin"/>
              </v:group>
            </w:pict>
          </mc:Fallback>
        </mc:AlternateContent>
      </w:r>
    </w:p>
    <w:p w:rsidR="0083505F" w:rsidRDefault="00A67208"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6543E85" wp14:editId="28EF5D25">
                <wp:simplePos x="0" y="0"/>
                <wp:positionH relativeFrom="margin">
                  <wp:posOffset>323215</wp:posOffset>
                </wp:positionH>
                <wp:positionV relativeFrom="paragraph">
                  <wp:posOffset>10795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1B5912" w:rsidRDefault="0083505F" w:rsidP="0083505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43E85" id="_x0000_s1045" type="#_x0000_t202" style="position:absolute;margin-left:25.45pt;margin-top:.85pt;width:270.75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" filled="f" stroked="f">
                <v:textbox style="mso-fit-shape-to-text:t">
                  <w:txbxContent>
                    <w:p w:rsidR="0083505F" w:rsidRPr="001B5912" w:rsidRDefault="0083505F" w:rsidP="0083505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7D5" w:rsidRDefault="00F034EE"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496387C" wp14:editId="2201CFBB">
                <wp:simplePos x="0" y="0"/>
                <wp:positionH relativeFrom="margin">
                  <wp:posOffset>-161925</wp:posOffset>
                </wp:positionH>
                <wp:positionV relativeFrom="paragraph">
                  <wp:posOffset>59690</wp:posOffset>
                </wp:positionV>
                <wp:extent cx="2085975" cy="186690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208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Trabajo por objetivos</w:t>
                            </w:r>
                          </w:p>
                          <w:p w:rsidR="00F9702E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Empatía</w:t>
                            </w:r>
                          </w:p>
                          <w:p w:rsidR="00F034EE" w:rsidRDefault="00F034E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Liderazgo</w:t>
                            </w:r>
                          </w:p>
                          <w:p w:rsidR="00F9702E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Manejo de grupos</w:t>
                            </w:r>
                          </w:p>
                          <w:p w:rsidR="00F9702E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Trabajo en equipo</w:t>
                            </w:r>
                          </w:p>
                          <w:p w:rsidR="00F9702E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Organización</w:t>
                            </w:r>
                          </w:p>
                          <w:p w:rsidR="00F9702E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Puntualidad</w:t>
                            </w:r>
                          </w:p>
                          <w:p w:rsidR="00F9702E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Proactividad</w:t>
                            </w:r>
                          </w:p>
                          <w:p w:rsidR="00F9702E" w:rsidRPr="00A67208" w:rsidRDefault="00F9702E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Actitud de 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387C" id="_x0000_s1046" type="#_x0000_t202" style="position:absolute;margin-left:-12.75pt;margin-top:4.7pt;width:164.25pt;height:147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" filled="f" stroked="f">
                <v:textbox>
                  <w:txbxContent>
                    <w:p w:rsidR="00A67208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Trabajo por objetivos</w:t>
                      </w:r>
                    </w:p>
                    <w:p w:rsidR="00F9702E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Empatía</w:t>
                      </w:r>
                    </w:p>
                    <w:p w:rsidR="00F034EE" w:rsidRDefault="00F034E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Liderazgo</w:t>
                      </w:r>
                    </w:p>
                    <w:p w:rsidR="00F9702E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Manejo de grupos</w:t>
                      </w:r>
                    </w:p>
                    <w:p w:rsidR="00F9702E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Trabajo en equipo</w:t>
                      </w:r>
                    </w:p>
                    <w:p w:rsidR="00F9702E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Organización</w:t>
                      </w:r>
                    </w:p>
                    <w:p w:rsidR="00F9702E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Puntualidad</w:t>
                      </w:r>
                    </w:p>
                    <w:p w:rsidR="00F9702E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Proactividad</w:t>
                      </w:r>
                    </w:p>
                    <w:p w:rsidR="00F9702E" w:rsidRPr="00A67208" w:rsidRDefault="00F9702E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Actitud de servicio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2E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39730E9" wp14:editId="5A3C09C6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2066925" cy="105727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02E" w:rsidRDefault="00F9702E" w:rsidP="00F970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Manejo de paquetería Office</w:t>
                            </w:r>
                          </w:p>
                          <w:p w:rsidR="000023BB" w:rsidRPr="00A67208" w:rsidRDefault="000023BB" w:rsidP="00F970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Excelente ortografía.</w:t>
                            </w:r>
                          </w:p>
                          <w:p w:rsidR="00F9702E" w:rsidRPr="00A67208" w:rsidRDefault="00F9702E" w:rsidP="00F9702E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30E9" id="_x0000_s1047" type="#_x0000_t202" style="position:absolute;margin-left:111.55pt;margin-top:19.7pt;width:162.75pt;height:83.25pt;z-index:251890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" filled="f" stroked="f">
                <v:textbox>
                  <w:txbxContent>
                    <w:p w:rsidR="00F9702E" w:rsidRDefault="00F9702E" w:rsidP="00F970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Manejo de paquetería Office</w:t>
                      </w:r>
                    </w:p>
                    <w:p w:rsidR="000023BB" w:rsidRPr="00A67208" w:rsidRDefault="000023BB" w:rsidP="00F970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Excelente ortografía.</w:t>
                      </w:r>
                    </w:p>
                    <w:p w:rsidR="00F9702E" w:rsidRPr="00A67208" w:rsidRDefault="00F9702E" w:rsidP="00F9702E">
                      <w:pPr>
                        <w:pStyle w:val="Prrafodelista"/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2E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95C7BC7" wp14:editId="1C0582D9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924050" cy="10572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208" w:rsidRPr="00A67208" w:rsidRDefault="00A67208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67208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:rsidR="00A67208" w:rsidRPr="00A67208" w:rsidRDefault="00A67208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67208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Reclutamiento</w:t>
                            </w:r>
                          </w:p>
                          <w:p w:rsidR="00A67208" w:rsidRPr="00A67208" w:rsidRDefault="00A67208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67208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Assessment Center</w:t>
                            </w:r>
                          </w:p>
                          <w:p w:rsidR="00A67208" w:rsidRPr="00A67208" w:rsidRDefault="00A67208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67208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Competencias</w:t>
                            </w:r>
                          </w:p>
                          <w:p w:rsidR="00A67208" w:rsidRPr="00A67208" w:rsidRDefault="00A67208" w:rsidP="00A672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67208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7BC7" id="_x0000_s1048" type="#_x0000_t202" style="position:absolute;margin-left:0;margin-top:22.7pt;width:151.5pt;height:83.25pt;z-index:251886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" filled="f" stroked="f">
                <v:textbox>
                  <w:txbxContent>
                    <w:p w:rsidR="00A67208" w:rsidRPr="00A67208" w:rsidRDefault="00A67208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A67208">
                        <w:rPr>
                          <w:i/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:rsidR="00A67208" w:rsidRPr="00A67208" w:rsidRDefault="00A67208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A67208">
                        <w:rPr>
                          <w:i/>
                          <w:color w:val="515151"/>
                          <w:sz w:val="24"/>
                          <w:szCs w:val="24"/>
                        </w:rPr>
                        <w:t>Reclutamiento</w:t>
                      </w:r>
                    </w:p>
                    <w:p w:rsidR="00A67208" w:rsidRPr="00A67208" w:rsidRDefault="00A67208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A67208">
                        <w:rPr>
                          <w:i/>
                          <w:color w:val="515151"/>
                          <w:sz w:val="24"/>
                          <w:szCs w:val="24"/>
                        </w:rPr>
                        <w:t>Assessment Center</w:t>
                      </w:r>
                    </w:p>
                    <w:p w:rsidR="00A67208" w:rsidRPr="00A67208" w:rsidRDefault="00A67208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A67208">
                        <w:rPr>
                          <w:i/>
                          <w:color w:val="515151"/>
                          <w:sz w:val="24"/>
                          <w:szCs w:val="24"/>
                        </w:rPr>
                        <w:t>Competencias</w:t>
                      </w:r>
                    </w:p>
                    <w:p w:rsidR="00A67208" w:rsidRPr="00A67208" w:rsidRDefault="00A67208" w:rsidP="00A672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A67208">
                        <w:rPr>
                          <w:i/>
                          <w:color w:val="515151"/>
                          <w:sz w:val="24"/>
                          <w:szCs w:val="24"/>
                        </w:rPr>
                        <w:t>Networking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05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01D50C58" wp14:editId="65472C69">
                <wp:simplePos x="0" y="0"/>
                <wp:positionH relativeFrom="column">
                  <wp:posOffset>-25879</wp:posOffset>
                </wp:positionH>
                <wp:positionV relativeFrom="paragraph">
                  <wp:posOffset>6355511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2B0E8E" id="Group 4" o:spid="_x0000_s1026" style="position:absolute;margin-left:-2.05pt;margin-top:500.45pt;width:480.4pt;height:24.6pt;z-index:25185894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">
                  <v:imagedata r:id="rId18" o:title="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">
                  <v:imagedata r:id="rId18" o:title=""/>
                </v:shape>
                <v:shape id="Imagen 250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19" o:title=""/>
                </v:shape>
              </v:group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000958" wp14:editId="1C7319E9">
                <wp:simplePos x="0" y="0"/>
                <wp:positionH relativeFrom="column">
                  <wp:posOffset>4330065</wp:posOffset>
                </wp:positionH>
                <wp:positionV relativeFrom="paragraph">
                  <wp:posOffset>5708015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DE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72" o:spid="_x0000_s1026" type="#_x0000_t5" style="position:absolute;margin-left:340.95pt;margin-top:449.45pt;width:7.05pt;height:3.55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i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cwo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" fillcolor="#6179aa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B5C82E" wp14:editId="06CD4762">
                <wp:simplePos x="0" y="0"/>
                <wp:positionH relativeFrom="column">
                  <wp:posOffset>4333240</wp:posOffset>
                </wp:positionH>
                <wp:positionV relativeFrom="paragraph">
                  <wp:posOffset>5511165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3118" id="Triángulo isósceles 271" o:spid="_x0000_s1026" type="#_x0000_t5" style="position:absolute;margin-left:341.2pt;margin-top:433.95pt;width:7.05pt;height:3.55pt;rotation: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Z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Uw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" fillcolor="#6179aa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3836B3" wp14:editId="63971810">
                <wp:simplePos x="0" y="0"/>
                <wp:positionH relativeFrom="column">
                  <wp:posOffset>4333022</wp:posOffset>
                </wp:positionH>
                <wp:positionV relativeFrom="paragraph">
                  <wp:posOffset>5312410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7CE4" id="Triángulo isósceles 270" o:spid="_x0000_s1026" type="#_x0000_t5" style="position:absolute;margin-left:341.2pt;margin-top:418.3pt;width:7.05pt;height:3.55pt;rotation:9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" fillcolor="#6179aa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6831001" wp14:editId="5D09C94F">
                <wp:simplePos x="0" y="0"/>
                <wp:positionH relativeFrom="column">
                  <wp:posOffset>2103120</wp:posOffset>
                </wp:positionH>
                <wp:positionV relativeFrom="paragraph">
                  <wp:posOffset>5706110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BC18" id="Triángulo isósceles 269" o:spid="_x0000_s1026" type="#_x0000_t5" style="position:absolute;margin-left:165.6pt;margin-top:449.3pt;width:7.05pt;height:3.55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" fillcolor="#6179aa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7CB876" wp14:editId="5ABD5BC2">
                <wp:simplePos x="0" y="0"/>
                <wp:positionH relativeFrom="column">
                  <wp:posOffset>2106295</wp:posOffset>
                </wp:positionH>
                <wp:positionV relativeFrom="paragraph">
                  <wp:posOffset>5509260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2540" id="Triángulo isósceles 268" o:spid="_x0000_s1026" type="#_x0000_t5" style="position:absolute;margin-left:165.85pt;margin-top:433.8pt;width:7.05pt;height:3.55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dhP4OEAAAAL&#10;AQAADwAAAAAAAAAAAAAAAAAKBQAAZHJzL2Rvd25yZXYueG1sUEsFBgAAAAAEAAQA8wAAABgGAAAA&#10;AA==&#10;" fillcolor="#6179aa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7619F6" wp14:editId="26CECF35">
                <wp:simplePos x="0" y="0"/>
                <wp:positionH relativeFrom="column">
                  <wp:posOffset>2105878</wp:posOffset>
                </wp:positionH>
                <wp:positionV relativeFrom="paragraph">
                  <wp:posOffset>5310505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A591" id="Triángulo isósceles 267" o:spid="_x0000_s1026" type="#_x0000_t5" style="position:absolute;margin-left:165.8pt;margin-top:418.15pt;width:7.05pt;height:3.55pt;rotation: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LJC68HhAAAA&#10;CwEAAA8AAAAAAAAAAAAAAAAACwUAAGRycy9kb3ducmV2LnhtbFBLBQYAAAAABAAEAPMAAAAZBgAA&#10;AAA=&#10;" fillcolor="#6179aa" stroked="f" strokeweight="1pt"/>
            </w:pict>
          </mc:Fallback>
        </mc:AlternateContent>
      </w:r>
      <w:r w:rsidR="0083505F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EFD9C0" wp14:editId="1A818F1E">
                <wp:simplePos x="0" y="0"/>
                <wp:positionH relativeFrom="column">
                  <wp:posOffset>32802</wp:posOffset>
                </wp:positionH>
                <wp:positionV relativeFrom="paragraph">
                  <wp:posOffset>5725160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E317" id="Triángulo isósceles 266" o:spid="_x0000_s1026" type="#_x0000_t5" style="position:absolute;margin-left:2.6pt;margin-top:450.8pt;width:7.05pt;height:3.55pt;rotation:9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" fillcolor="#6179aa" stroked="f" strokeweight="1pt"/>
            </w:pict>
          </mc:Fallback>
        </mc:AlternateContent>
      </w:r>
      <w:r w:rsidR="0083505F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5C28BE" wp14:editId="2593FFBB">
                <wp:simplePos x="0" y="0"/>
                <wp:positionH relativeFrom="column">
                  <wp:posOffset>35977</wp:posOffset>
                </wp:positionH>
                <wp:positionV relativeFrom="paragraph">
                  <wp:posOffset>5528310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05B4" id="Triángulo isósceles 265" o:spid="_x0000_s1026" type="#_x0000_t5" style="position:absolute;margin-left:2.85pt;margin-top:435.3pt;width:7.05pt;height:3.5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IG2B+d4AAAAI&#10;AQAADwAAAAAAAAAAAAAAAAANBQAAZHJzL2Rvd25yZXYueG1sUEsFBgAAAAAEAAQA8wAAABgGAAAA&#10;AA==&#10;" fillcolor="#6179aa" stroked="f" strokeweight="1pt"/>
            </w:pict>
          </mc:Fallback>
        </mc:AlternateContent>
      </w:r>
      <w:r w:rsidR="0083505F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9C66268" wp14:editId="0AB9EF79">
                <wp:simplePos x="0" y="0"/>
                <wp:positionH relativeFrom="column">
                  <wp:posOffset>34925</wp:posOffset>
                </wp:positionH>
                <wp:positionV relativeFrom="paragraph">
                  <wp:posOffset>5329773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597D" id="Triángulo isósceles 264" o:spid="_x0000_s1026" type="#_x0000_t5" style="position:absolute;margin-left:2.75pt;margin-top:419.65pt;width:7.05pt;height:3.55pt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" fillcolor="#6179aa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24B792" wp14:editId="0DA321E0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BA45" id="Triángulo isósceles 263" o:spid="_x0000_s1026" type="#_x0000_t5" style="position:absolute;margin-left:3.1pt;margin-top:626.9pt;width:7.05pt;height:3.55pt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574CF1" wp14:editId="1E2F86BB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5C14" id="Triángulo isósceles 261" o:spid="_x0000_s1026" type="#_x0000_t5" style="position:absolute;margin-left:2.85pt;margin-top:589.7pt;width:7.05pt;height:3.55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83505F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506ADC" wp14:editId="482032DE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BEF1" id="Triángulo isósceles 262" o:spid="_x0000_s1026" type="#_x0000_t5" style="position:absolute;margin-left:2.7pt;margin-top:608.15pt;width:7.05pt;height:3.55pt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83505F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4C4A4A" wp14:editId="07CAB1FB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D773" id="Triángulo isósceles 260" o:spid="_x0000_s1026" type="#_x0000_t5" style="position:absolute;margin-left:2.85pt;margin-top:570.35pt;width:7.05pt;height:3.55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  <w:r w:rsidR="0083505F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1AAD66" wp14:editId="487AD2E8">
                <wp:simplePos x="0" y="0"/>
                <wp:positionH relativeFrom="column">
                  <wp:posOffset>38318</wp:posOffset>
                </wp:positionH>
                <wp:positionV relativeFrom="paragraph">
                  <wp:posOffset>7009765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833E" id="Triángulo isósceles 258" o:spid="_x0000_s1026" type="#_x0000_t5" style="position:absolute;margin-left:3pt;margin-top:551.95pt;width:7.05pt;height:3.55pt;rotation:9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PvsrQvhAAAA&#10;CgEAAA8AAAAAAAAAAAAAAAAACwUAAGRycy9kb3ducmV2LnhtbFBLBQYAAAAABAAEAPMAAAAZBgAA&#10;AAA=&#10;" fillcolor="#a98e50" stroked="f" strokeweight="1pt"/>
            </w:pict>
          </mc:Fallback>
        </mc:AlternateContent>
      </w:r>
      <w:r w:rsidR="0083505F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9C36D3E" wp14:editId="79429293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05F" w:rsidRPr="007E5532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83505F" w:rsidRPr="007E5532" w:rsidRDefault="0083505F" w:rsidP="0083505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6D3E" id="_x0000_s1049" type="#_x0000_t202" style="position:absolute;margin-left:1.9pt;margin-top:544.15pt;width:133.6pt;height:38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" filled="f" stroked="f">
                <v:textbox>
                  <w:txbxContent>
                    <w:p w:rsidR="0083505F" w:rsidRPr="007E5532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83505F" w:rsidRPr="007E5532" w:rsidRDefault="0083505F" w:rsidP="0083505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A17D5" w:rsidSect="00AB1A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99A" w:rsidRDefault="009E099A" w:rsidP="00A01AB1">
      <w:pPr>
        <w:spacing w:after="0" w:line="240" w:lineRule="auto"/>
      </w:pPr>
      <w:r>
        <w:separator/>
      </w:r>
    </w:p>
  </w:endnote>
  <w:endnote w:type="continuationSeparator" w:id="0">
    <w:p w:rsidR="009E099A" w:rsidRDefault="009E099A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99A" w:rsidRDefault="009E099A" w:rsidP="00A01AB1">
      <w:pPr>
        <w:spacing w:after="0" w:line="240" w:lineRule="auto"/>
      </w:pPr>
      <w:r>
        <w:separator/>
      </w:r>
    </w:p>
  </w:footnote>
  <w:footnote w:type="continuationSeparator" w:id="0">
    <w:p w:rsidR="009E099A" w:rsidRDefault="009E099A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9E4"/>
    <w:multiLevelType w:val="hybridMultilevel"/>
    <w:tmpl w:val="8BD2A18C"/>
    <w:lvl w:ilvl="0" w:tplc="C638EA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3F1F"/>
    <w:multiLevelType w:val="hybridMultilevel"/>
    <w:tmpl w:val="F9523FF6"/>
    <w:lvl w:ilvl="0" w:tplc="C638EA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222222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4933"/>
    <w:multiLevelType w:val="hybridMultilevel"/>
    <w:tmpl w:val="DEA4D9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  <w:color w:val="222222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77E19"/>
    <w:multiLevelType w:val="hybridMultilevel"/>
    <w:tmpl w:val="AA6698D0"/>
    <w:lvl w:ilvl="0" w:tplc="2C8ED1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9FD"/>
    <w:multiLevelType w:val="hybridMultilevel"/>
    <w:tmpl w:val="0C324CFE"/>
    <w:lvl w:ilvl="0" w:tplc="FFEED684">
      <w:start w:val="394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222222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3F"/>
    <w:rsid w:val="000023BB"/>
    <w:rsid w:val="00043E68"/>
    <w:rsid w:val="00055585"/>
    <w:rsid w:val="000D2471"/>
    <w:rsid w:val="00141993"/>
    <w:rsid w:val="00193CE6"/>
    <w:rsid w:val="001B5912"/>
    <w:rsid w:val="001E4ECB"/>
    <w:rsid w:val="00215398"/>
    <w:rsid w:val="002803EC"/>
    <w:rsid w:val="002A147C"/>
    <w:rsid w:val="002C17B6"/>
    <w:rsid w:val="002D21DE"/>
    <w:rsid w:val="00350CBF"/>
    <w:rsid w:val="0035774B"/>
    <w:rsid w:val="00366B75"/>
    <w:rsid w:val="003810F0"/>
    <w:rsid w:val="003B59E6"/>
    <w:rsid w:val="003D4523"/>
    <w:rsid w:val="004007A2"/>
    <w:rsid w:val="004357BE"/>
    <w:rsid w:val="00447C42"/>
    <w:rsid w:val="004635FB"/>
    <w:rsid w:val="00480FD6"/>
    <w:rsid w:val="00495F76"/>
    <w:rsid w:val="004A17D5"/>
    <w:rsid w:val="004D29B3"/>
    <w:rsid w:val="004D564D"/>
    <w:rsid w:val="00515C71"/>
    <w:rsid w:val="00534B33"/>
    <w:rsid w:val="005431DE"/>
    <w:rsid w:val="00550F10"/>
    <w:rsid w:val="00560D1F"/>
    <w:rsid w:val="00571E03"/>
    <w:rsid w:val="005A3C52"/>
    <w:rsid w:val="006220C2"/>
    <w:rsid w:val="0063761F"/>
    <w:rsid w:val="006A1130"/>
    <w:rsid w:val="006C4693"/>
    <w:rsid w:val="006C6590"/>
    <w:rsid w:val="006C75F0"/>
    <w:rsid w:val="006E6FA5"/>
    <w:rsid w:val="006F118F"/>
    <w:rsid w:val="00732C10"/>
    <w:rsid w:val="0074111F"/>
    <w:rsid w:val="007C1115"/>
    <w:rsid w:val="007C43F4"/>
    <w:rsid w:val="007E5532"/>
    <w:rsid w:val="0083505F"/>
    <w:rsid w:val="00845EF5"/>
    <w:rsid w:val="00853A66"/>
    <w:rsid w:val="00886A8E"/>
    <w:rsid w:val="00895CAA"/>
    <w:rsid w:val="008B650E"/>
    <w:rsid w:val="00916A95"/>
    <w:rsid w:val="00960863"/>
    <w:rsid w:val="00960A42"/>
    <w:rsid w:val="00972651"/>
    <w:rsid w:val="009C763F"/>
    <w:rsid w:val="009D0702"/>
    <w:rsid w:val="009D3B1A"/>
    <w:rsid w:val="009E099A"/>
    <w:rsid w:val="009E0C7D"/>
    <w:rsid w:val="009E6692"/>
    <w:rsid w:val="009F1953"/>
    <w:rsid w:val="00A01AB1"/>
    <w:rsid w:val="00A24E8B"/>
    <w:rsid w:val="00A3784E"/>
    <w:rsid w:val="00A4420F"/>
    <w:rsid w:val="00A45F88"/>
    <w:rsid w:val="00A637D8"/>
    <w:rsid w:val="00A67208"/>
    <w:rsid w:val="00A91A4A"/>
    <w:rsid w:val="00AB1ACD"/>
    <w:rsid w:val="00AC54DD"/>
    <w:rsid w:val="00B14BD5"/>
    <w:rsid w:val="00B304A1"/>
    <w:rsid w:val="00B31235"/>
    <w:rsid w:val="00B86586"/>
    <w:rsid w:val="00B8727F"/>
    <w:rsid w:val="00BA12BC"/>
    <w:rsid w:val="00BB08EF"/>
    <w:rsid w:val="00BE4760"/>
    <w:rsid w:val="00C01070"/>
    <w:rsid w:val="00C01E2F"/>
    <w:rsid w:val="00C265CD"/>
    <w:rsid w:val="00C37AAD"/>
    <w:rsid w:val="00C54257"/>
    <w:rsid w:val="00C5555F"/>
    <w:rsid w:val="00CA69F7"/>
    <w:rsid w:val="00D065CD"/>
    <w:rsid w:val="00D14807"/>
    <w:rsid w:val="00D2492A"/>
    <w:rsid w:val="00D34FB7"/>
    <w:rsid w:val="00D35AA5"/>
    <w:rsid w:val="00DD357E"/>
    <w:rsid w:val="00DF364B"/>
    <w:rsid w:val="00E06111"/>
    <w:rsid w:val="00E26E85"/>
    <w:rsid w:val="00E70370"/>
    <w:rsid w:val="00E8166E"/>
    <w:rsid w:val="00E90504"/>
    <w:rsid w:val="00E95C0C"/>
    <w:rsid w:val="00EA3B3C"/>
    <w:rsid w:val="00F034EE"/>
    <w:rsid w:val="00F9702E"/>
    <w:rsid w:val="00FA42B5"/>
    <w:rsid w:val="00FA5392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D34FB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C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er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2019-07-08T18:07:00Z</dcterms:created>
  <dcterms:modified xsi:type="dcterms:W3CDTF">2019-07-10T01:18:00Z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